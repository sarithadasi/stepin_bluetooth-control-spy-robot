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DB" w:rsidRDefault="009220DB" w:rsidP="002F35DC">
      <w:pPr>
        <w:spacing w:before="0" w:after="0"/>
      </w:pPr>
    </w:p>
    <w:p w:rsidR="009220DB" w:rsidRDefault="009220DB" w:rsidP="002F35DC">
      <w:pPr>
        <w:spacing w:before="0" w:after="0"/>
      </w:pPr>
    </w:p>
    <w:p w:rsidR="009220DB" w:rsidRDefault="00F60284" w:rsidP="002F35DC">
      <w:pPr>
        <w:spacing w:before="0" w:after="0"/>
      </w:pPr>
      <w:r>
        <w:t>Determinant:</w:t>
      </w:r>
    </w:p>
    <w:p w:rsidR="009220DB" w:rsidRDefault="009220DB" w:rsidP="002F35DC">
      <w:pPr>
        <w:spacing w:before="0" w:after="0"/>
      </w:pPr>
    </w:p>
    <w:p w:rsidR="002F35DC" w:rsidRPr="002F35DC" w:rsidRDefault="009220DB" w:rsidP="002F35DC">
      <w:pPr>
        <w:spacing w:before="0" w:after="0"/>
        <w:rPr>
          <w:vanish/>
        </w:rPr>
      </w:pPr>
      <w:r>
        <w:rPr>
          <w:noProof/>
          <w:lang w:bidi="ar-SA"/>
        </w:rPr>
        <w:drawing>
          <wp:inline distT="0" distB="0" distL="0" distR="0">
            <wp:extent cx="6267450" cy="2165350"/>
            <wp:effectExtent l="19050" t="0" r="0" b="0"/>
            <wp:docPr id="4" name="Picture 4" descr="C:\Users\Dasi Saritha\Desktop\5_Images\5_Images\determin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si Saritha\Desktop\5_Images\5_Images\determina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DB" w:rsidRDefault="009220DB" w:rsidP="00B4147D">
      <w:pPr>
        <w:rPr>
          <w:rFonts w:ascii="Arial" w:hAnsi="Arial" w:cs="Arial"/>
        </w:rPr>
      </w:pPr>
    </w:p>
    <w:p w:rsidR="009220DB" w:rsidRDefault="00F60284" w:rsidP="009220DB">
      <w:pPr>
        <w:rPr>
          <w:rFonts w:ascii="Arial" w:hAnsi="Arial" w:cs="Arial"/>
        </w:rPr>
      </w:pPr>
      <w:r>
        <w:rPr>
          <w:rFonts w:ascii="Arial" w:hAnsi="Arial" w:cs="Arial"/>
        </w:rPr>
        <w:t>Difference:</w:t>
      </w:r>
    </w:p>
    <w:p w:rsidR="009220DB" w:rsidRDefault="009220DB" w:rsidP="009220D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6280150" cy="3022600"/>
            <wp:effectExtent l="19050" t="0" r="6350" b="0"/>
            <wp:docPr id="5" name="Picture 5" descr="C:\Users\Dasi Saritha\Desktop\5_Images\5_Images\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si Saritha\Desktop\5_Images\5_Images\differen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DB" w:rsidRDefault="00F60284" w:rsidP="009220DB">
      <w:pPr>
        <w:rPr>
          <w:rFonts w:ascii="Arial" w:hAnsi="Arial" w:cs="Arial"/>
        </w:rPr>
      </w:pPr>
      <w:r>
        <w:rPr>
          <w:rFonts w:ascii="Arial" w:hAnsi="Arial" w:cs="Arial"/>
        </w:rPr>
        <w:t>Exit:</w:t>
      </w:r>
    </w:p>
    <w:p w:rsidR="009220DB" w:rsidRDefault="009220DB" w:rsidP="009220DB">
      <w:pPr>
        <w:pStyle w:val="Header"/>
      </w:pPr>
      <w:r>
        <w:rPr>
          <w:noProof/>
          <w:lang w:bidi="ar-SA"/>
        </w:rPr>
        <w:drawing>
          <wp:inline distT="0" distB="0" distL="0" distR="0">
            <wp:extent cx="6248400" cy="2965450"/>
            <wp:effectExtent l="19050" t="0" r="0" b="0"/>
            <wp:docPr id="9" name="Picture 9" descr="C:\Users\Dasi Saritha\Desktop\5_Images\5_Images\in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si Saritha\Desktop\5_Images\5_Images\invers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34" w:rsidRDefault="00F60284" w:rsidP="009220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Inputchoice</w:t>
      </w:r>
    </w:p>
    <w:p w:rsidR="009220DB" w:rsidRDefault="009220DB" w:rsidP="009220D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6280150" cy="2686050"/>
            <wp:effectExtent l="19050" t="0" r="6350" b="0"/>
            <wp:docPr id="7" name="Picture 7" descr="C:\Users\Dasi Saritha\Desktop\5_Images\5_Images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si Saritha\Desktop\5_Images\5_Images\exi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84" w:rsidRDefault="00F60284" w:rsidP="009220DB">
      <w:pPr>
        <w:rPr>
          <w:rFonts w:ascii="Arial" w:hAnsi="Arial" w:cs="Arial"/>
        </w:rPr>
      </w:pPr>
    </w:p>
    <w:p w:rsidR="00F60284" w:rsidRDefault="00F60284" w:rsidP="009220DB">
      <w:pPr>
        <w:rPr>
          <w:rFonts w:ascii="Arial" w:hAnsi="Arial" w:cs="Arial"/>
        </w:rPr>
      </w:pPr>
      <w:r>
        <w:rPr>
          <w:rFonts w:ascii="Arial" w:hAnsi="Arial" w:cs="Arial"/>
        </w:rPr>
        <w:t>Inverse</w:t>
      </w:r>
    </w:p>
    <w:p w:rsidR="009220DB" w:rsidRDefault="009220DB" w:rsidP="009220D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6286500" cy="3181350"/>
            <wp:effectExtent l="19050" t="0" r="0" b="0"/>
            <wp:docPr id="8" name="Picture 8" descr="C:\Users\Dasi Saritha\Desktop\5_Images\5_Images\inputch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si Saritha\Desktop\5_Images\5_Images\inputchoic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84" w:rsidRDefault="00F60284" w:rsidP="009220DB">
      <w:pPr>
        <w:rPr>
          <w:rFonts w:ascii="Arial" w:hAnsi="Arial" w:cs="Arial"/>
        </w:rPr>
      </w:pPr>
    </w:p>
    <w:p w:rsidR="00F60284" w:rsidRDefault="00F60284" w:rsidP="009220DB">
      <w:pPr>
        <w:rPr>
          <w:rFonts w:ascii="Arial" w:hAnsi="Arial" w:cs="Arial"/>
        </w:rPr>
      </w:pPr>
    </w:p>
    <w:p w:rsidR="009220DB" w:rsidRDefault="009220DB" w:rsidP="009220D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6286500" cy="3098800"/>
            <wp:effectExtent l="19050" t="0" r="0" b="0"/>
            <wp:docPr id="10" name="Picture 10" descr="C:\Users\Dasi Saritha\Desktop\5_Images\5_Images\matrix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si Saritha\Desktop\5_Images\5_Images\matrixdat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84" w:rsidRDefault="00F60284" w:rsidP="009220DB">
      <w:pPr>
        <w:rPr>
          <w:rFonts w:ascii="Arial" w:hAnsi="Arial" w:cs="Arial"/>
        </w:rPr>
      </w:pPr>
    </w:p>
    <w:p w:rsidR="00F60284" w:rsidRDefault="00F60284" w:rsidP="009220DB">
      <w:pPr>
        <w:rPr>
          <w:rFonts w:ascii="Arial" w:hAnsi="Arial" w:cs="Arial"/>
        </w:rPr>
      </w:pPr>
    </w:p>
    <w:p w:rsidR="00F60284" w:rsidRDefault="00F60284" w:rsidP="009220DB">
      <w:pPr>
        <w:rPr>
          <w:rFonts w:ascii="Arial" w:hAnsi="Arial" w:cs="Arial"/>
        </w:rPr>
      </w:pPr>
      <w:r>
        <w:rPr>
          <w:rFonts w:ascii="Arial" w:hAnsi="Arial" w:cs="Arial"/>
        </w:rPr>
        <w:t>product</w:t>
      </w:r>
    </w:p>
    <w:p w:rsidR="00F60284" w:rsidRDefault="00F60284" w:rsidP="009220D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6286500" cy="3136900"/>
            <wp:effectExtent l="19050" t="0" r="0" b="0"/>
            <wp:docPr id="11" name="Picture 11" descr="C:\Users\Dasi Saritha\Desktop\5_Images\5_Images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si Saritha\Desktop\5_Images\5_Images\produc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  <w:noProof/>
          <w:lang w:bidi="ar-SA"/>
        </w:rPr>
      </w:pPr>
    </w:p>
    <w:p w:rsidR="00F60284" w:rsidRDefault="00F60284" w:rsidP="00F60284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lastRenderedPageBreak/>
        <w:drawing>
          <wp:inline distT="0" distB="0" distL="0" distR="0">
            <wp:extent cx="6286500" cy="3098800"/>
            <wp:effectExtent l="19050" t="0" r="0" b="0"/>
            <wp:docPr id="12" name="Picture 12" descr="C:\Users\Dasi Saritha\Desktop\5_Images\5_Images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si Saritha\Desktop\5_Images\5_Images\su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84" w:rsidRDefault="00F60284" w:rsidP="00F60284">
      <w:pPr>
        <w:rPr>
          <w:rFonts w:ascii="Arial" w:hAnsi="Arial" w:cs="Arial"/>
        </w:rPr>
      </w:pPr>
      <w:r>
        <w:rPr>
          <w:rFonts w:ascii="Arial" w:hAnsi="Arial" w:cs="Arial"/>
        </w:rPr>
        <w:t>sum</w:t>
      </w: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</w:rPr>
      </w:pPr>
    </w:p>
    <w:p w:rsidR="00F60284" w:rsidRDefault="00F60284" w:rsidP="00F60284">
      <w:pPr>
        <w:rPr>
          <w:rFonts w:ascii="Arial" w:hAnsi="Arial" w:cs="Arial"/>
        </w:rPr>
      </w:pPr>
      <w:r>
        <w:rPr>
          <w:rFonts w:ascii="Arial" w:hAnsi="Arial" w:cs="Arial"/>
        </w:rPr>
        <w:t>transpose</w:t>
      </w:r>
    </w:p>
    <w:p w:rsidR="00F60284" w:rsidRPr="00F60284" w:rsidRDefault="00F60284" w:rsidP="00F60284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6229350" cy="3124200"/>
            <wp:effectExtent l="19050" t="0" r="0" b="0"/>
            <wp:docPr id="13" name="Picture 13" descr="C:\Users\Dasi Saritha\Desktop\5_Images\5_Images\trans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si Saritha\Desktop\5_Images\5_Images\transpos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284" w:rsidRPr="00F60284" w:rsidSect="00FE7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F4C" w:rsidRDefault="00514F4C" w:rsidP="00EF599D">
      <w:pPr>
        <w:spacing w:before="0" w:after="0" w:line="240" w:lineRule="auto"/>
      </w:pPr>
      <w:r>
        <w:separator/>
      </w:r>
    </w:p>
  </w:endnote>
  <w:endnote w:type="continuationSeparator" w:id="1">
    <w:p w:rsidR="00514F4C" w:rsidRDefault="00514F4C" w:rsidP="00EF59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F4C" w:rsidRDefault="00514F4C" w:rsidP="00EF599D">
      <w:pPr>
        <w:spacing w:before="0" w:after="0" w:line="240" w:lineRule="auto"/>
      </w:pPr>
      <w:r>
        <w:separator/>
      </w:r>
    </w:p>
  </w:footnote>
  <w:footnote w:type="continuationSeparator" w:id="1">
    <w:p w:rsidR="00514F4C" w:rsidRDefault="00514F4C" w:rsidP="00EF59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abstractNum w:abstractNumId="0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650CE"/>
    <w:multiLevelType w:val="hybridMultilevel"/>
    <w:tmpl w:val="27EA95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50BEA"/>
    <w:multiLevelType w:val="hybridMultilevel"/>
    <w:tmpl w:val="A41EBE08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F7BD8"/>
    <w:multiLevelType w:val="multilevel"/>
    <w:tmpl w:val="E2B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9D7CA1"/>
    <w:multiLevelType w:val="multilevel"/>
    <w:tmpl w:val="2542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4"/>
  </w:num>
  <w:num w:numId="5">
    <w:abstractNumId w:val="14"/>
  </w:num>
  <w:num w:numId="6">
    <w:abstractNumId w:val="16"/>
  </w:num>
  <w:num w:numId="7">
    <w:abstractNumId w:val="13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9"/>
  </w:num>
  <w:num w:numId="15">
    <w:abstractNumId w:val="10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4436"/>
    <w:rsid w:val="00045A5D"/>
    <w:rsid w:val="00055FB3"/>
    <w:rsid w:val="00060EF8"/>
    <w:rsid w:val="00062AD3"/>
    <w:rsid w:val="000671C5"/>
    <w:rsid w:val="00083491"/>
    <w:rsid w:val="00091B6E"/>
    <w:rsid w:val="000A7ECC"/>
    <w:rsid w:val="000D32A9"/>
    <w:rsid w:val="001211DC"/>
    <w:rsid w:val="001243A6"/>
    <w:rsid w:val="00130370"/>
    <w:rsid w:val="0015451A"/>
    <w:rsid w:val="00167A0A"/>
    <w:rsid w:val="001702E3"/>
    <w:rsid w:val="0017241B"/>
    <w:rsid w:val="001918C6"/>
    <w:rsid w:val="00194780"/>
    <w:rsid w:val="001F0096"/>
    <w:rsid w:val="00203CC8"/>
    <w:rsid w:val="00207478"/>
    <w:rsid w:val="00215B45"/>
    <w:rsid w:val="002267B0"/>
    <w:rsid w:val="002436EF"/>
    <w:rsid w:val="002636E4"/>
    <w:rsid w:val="0026538F"/>
    <w:rsid w:val="002972FD"/>
    <w:rsid w:val="002A0321"/>
    <w:rsid w:val="002A3E83"/>
    <w:rsid w:val="002A5A18"/>
    <w:rsid w:val="002A7296"/>
    <w:rsid w:val="002B17F4"/>
    <w:rsid w:val="002B5199"/>
    <w:rsid w:val="002D28FB"/>
    <w:rsid w:val="002D44B0"/>
    <w:rsid w:val="002E2189"/>
    <w:rsid w:val="002F35DC"/>
    <w:rsid w:val="002F6413"/>
    <w:rsid w:val="002F6D60"/>
    <w:rsid w:val="00311EA2"/>
    <w:rsid w:val="00315076"/>
    <w:rsid w:val="003303B1"/>
    <w:rsid w:val="003604D9"/>
    <w:rsid w:val="00365885"/>
    <w:rsid w:val="00365EA9"/>
    <w:rsid w:val="00381BFF"/>
    <w:rsid w:val="00385970"/>
    <w:rsid w:val="003A63F8"/>
    <w:rsid w:val="00420605"/>
    <w:rsid w:val="00461C34"/>
    <w:rsid w:val="00470926"/>
    <w:rsid w:val="00477928"/>
    <w:rsid w:val="00477C8E"/>
    <w:rsid w:val="0048474A"/>
    <w:rsid w:val="004C1EAA"/>
    <w:rsid w:val="004F76D7"/>
    <w:rsid w:val="00504C88"/>
    <w:rsid w:val="00514F4C"/>
    <w:rsid w:val="0051712A"/>
    <w:rsid w:val="00524105"/>
    <w:rsid w:val="00525A8D"/>
    <w:rsid w:val="00532D43"/>
    <w:rsid w:val="005469F5"/>
    <w:rsid w:val="0055191C"/>
    <w:rsid w:val="00562696"/>
    <w:rsid w:val="005729B2"/>
    <w:rsid w:val="00583A6E"/>
    <w:rsid w:val="00586A9F"/>
    <w:rsid w:val="00590FC4"/>
    <w:rsid w:val="00596A3D"/>
    <w:rsid w:val="005A4F5D"/>
    <w:rsid w:val="005B4EC8"/>
    <w:rsid w:val="005B66B5"/>
    <w:rsid w:val="005C0E97"/>
    <w:rsid w:val="005D4200"/>
    <w:rsid w:val="005D567F"/>
    <w:rsid w:val="005D77EB"/>
    <w:rsid w:val="005E3377"/>
    <w:rsid w:val="006068F3"/>
    <w:rsid w:val="00606CB9"/>
    <w:rsid w:val="0062188F"/>
    <w:rsid w:val="00641208"/>
    <w:rsid w:val="0066117B"/>
    <w:rsid w:val="00694E29"/>
    <w:rsid w:val="006C0713"/>
    <w:rsid w:val="006C778F"/>
    <w:rsid w:val="006E5165"/>
    <w:rsid w:val="006F7B4E"/>
    <w:rsid w:val="00706ABF"/>
    <w:rsid w:val="00721D3D"/>
    <w:rsid w:val="007500B7"/>
    <w:rsid w:val="00760321"/>
    <w:rsid w:val="007661FF"/>
    <w:rsid w:val="007860AC"/>
    <w:rsid w:val="00792DA5"/>
    <w:rsid w:val="007A7EA7"/>
    <w:rsid w:val="007B4876"/>
    <w:rsid w:val="007C35B5"/>
    <w:rsid w:val="007C4FE1"/>
    <w:rsid w:val="007E70AC"/>
    <w:rsid w:val="007F6385"/>
    <w:rsid w:val="008312AB"/>
    <w:rsid w:val="0084101F"/>
    <w:rsid w:val="00852629"/>
    <w:rsid w:val="00854F81"/>
    <w:rsid w:val="00856333"/>
    <w:rsid w:val="008626B2"/>
    <w:rsid w:val="00864803"/>
    <w:rsid w:val="00864960"/>
    <w:rsid w:val="008901D0"/>
    <w:rsid w:val="00896403"/>
    <w:rsid w:val="008C58DE"/>
    <w:rsid w:val="008D653C"/>
    <w:rsid w:val="008D7701"/>
    <w:rsid w:val="009075FB"/>
    <w:rsid w:val="00914EC1"/>
    <w:rsid w:val="009220DB"/>
    <w:rsid w:val="00926167"/>
    <w:rsid w:val="009268A0"/>
    <w:rsid w:val="009337DC"/>
    <w:rsid w:val="009339CC"/>
    <w:rsid w:val="00946EC0"/>
    <w:rsid w:val="009528E9"/>
    <w:rsid w:val="009542F9"/>
    <w:rsid w:val="0096440A"/>
    <w:rsid w:val="00985EA2"/>
    <w:rsid w:val="009A76C8"/>
    <w:rsid w:val="009B4436"/>
    <w:rsid w:val="009C7527"/>
    <w:rsid w:val="009D7100"/>
    <w:rsid w:val="009F0D22"/>
    <w:rsid w:val="009F14EA"/>
    <w:rsid w:val="009F2958"/>
    <w:rsid w:val="009F3B39"/>
    <w:rsid w:val="009F79C8"/>
    <w:rsid w:val="00A13DA2"/>
    <w:rsid w:val="00A1582C"/>
    <w:rsid w:val="00A212FC"/>
    <w:rsid w:val="00A34C4E"/>
    <w:rsid w:val="00A73EFB"/>
    <w:rsid w:val="00A768FF"/>
    <w:rsid w:val="00A833E1"/>
    <w:rsid w:val="00A937A0"/>
    <w:rsid w:val="00AA51C9"/>
    <w:rsid w:val="00AB31D4"/>
    <w:rsid w:val="00AC7335"/>
    <w:rsid w:val="00AD0F31"/>
    <w:rsid w:val="00AD4970"/>
    <w:rsid w:val="00AE5A1D"/>
    <w:rsid w:val="00B11591"/>
    <w:rsid w:val="00B159DF"/>
    <w:rsid w:val="00B21369"/>
    <w:rsid w:val="00B34E7A"/>
    <w:rsid w:val="00B4147D"/>
    <w:rsid w:val="00B508D4"/>
    <w:rsid w:val="00B61B00"/>
    <w:rsid w:val="00BB17F5"/>
    <w:rsid w:val="00BE76CE"/>
    <w:rsid w:val="00BF0E24"/>
    <w:rsid w:val="00BF6970"/>
    <w:rsid w:val="00C14B39"/>
    <w:rsid w:val="00C645AF"/>
    <w:rsid w:val="00CA4EDD"/>
    <w:rsid w:val="00CB6DD0"/>
    <w:rsid w:val="00CB7391"/>
    <w:rsid w:val="00CC2DC6"/>
    <w:rsid w:val="00CE2CD3"/>
    <w:rsid w:val="00D03EF6"/>
    <w:rsid w:val="00D121F9"/>
    <w:rsid w:val="00D24B4E"/>
    <w:rsid w:val="00D263F1"/>
    <w:rsid w:val="00D51AE4"/>
    <w:rsid w:val="00D70E6A"/>
    <w:rsid w:val="00DB5A85"/>
    <w:rsid w:val="00DB6B2A"/>
    <w:rsid w:val="00DE2EAE"/>
    <w:rsid w:val="00E30EE4"/>
    <w:rsid w:val="00E5369D"/>
    <w:rsid w:val="00E87D09"/>
    <w:rsid w:val="00E93F7B"/>
    <w:rsid w:val="00EC52AE"/>
    <w:rsid w:val="00EC5E82"/>
    <w:rsid w:val="00ED023E"/>
    <w:rsid w:val="00EF599D"/>
    <w:rsid w:val="00F1756E"/>
    <w:rsid w:val="00F252B8"/>
    <w:rsid w:val="00F305F4"/>
    <w:rsid w:val="00F30657"/>
    <w:rsid w:val="00F44938"/>
    <w:rsid w:val="00F46C94"/>
    <w:rsid w:val="00F60284"/>
    <w:rsid w:val="00F6053C"/>
    <w:rsid w:val="00F6496C"/>
    <w:rsid w:val="00F90FEF"/>
    <w:rsid w:val="00FA7B5B"/>
    <w:rsid w:val="00FB1BFE"/>
    <w:rsid w:val="00FE04B2"/>
    <w:rsid w:val="00FE5222"/>
    <w:rsid w:val="00FE79F5"/>
    <w:rsid w:val="00FE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  <w:lang w:bidi="ar-SA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  <w:lang w:bidi="ar-SA"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egoe UI Emoji" w:eastAsia="Tahoma" w:hAnsi="Segoe UI Emoji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Segoe UI Emoji" w:eastAsia="Tahoma" w:hAnsi="Segoe UI Emoji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Segoe UI Emoji" w:eastAsia="Tahoma" w:hAnsi="Segoe UI Emoji" w:cs="Times New Roman"/>
        <w:b/>
        <w:bCs/>
      </w:rPr>
    </w:tblStylePr>
    <w:tblStylePr w:type="lastCol">
      <w:rPr>
        <w:rFonts w:ascii="Segoe UI Emoji" w:eastAsia="Tahoma" w:hAnsi="Segoe UI Emoji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Header">
    <w:name w:val="header"/>
    <w:basedOn w:val="Normal"/>
    <w:link w:val="HeaderChar"/>
    <w:uiPriority w:val="99"/>
    <w:unhideWhenUsed/>
    <w:rsid w:val="00EF59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599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F59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99D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70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01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729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8C7C7-8CEE-46E8-A166-1329946A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6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http://bit.ly/infoworld</vt:lpstr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http://bit.ly/infoworld</dc:creator>
  <cp:keywords>cv</cp:keywords>
  <cp:lastModifiedBy>Dasi Saritha</cp:lastModifiedBy>
  <cp:revision>2</cp:revision>
  <cp:lastPrinted>2017-09-24T17:12:00Z</cp:lastPrinted>
  <dcterms:created xsi:type="dcterms:W3CDTF">2021-09-08T08:48:00Z</dcterms:created>
  <dcterms:modified xsi:type="dcterms:W3CDTF">2021-09-08T08:48:00Z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